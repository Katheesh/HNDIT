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4D" w:rsidRPr="003D7A48" w:rsidRDefault="00605DD6" w:rsidP="003D7A48">
      <w:pPr>
        <w:pStyle w:val="Title"/>
        <w:jc w:val="center"/>
      </w:pPr>
      <w:r w:rsidRPr="003D7A48">
        <w:t>Linux Terminal Command Reference</w:t>
      </w:r>
    </w:p>
    <w:p w:rsidR="00605DD6" w:rsidRPr="00605DD6" w:rsidRDefault="00605DD6" w:rsidP="00110615">
      <w:pPr>
        <w:jc w:val="center"/>
        <w:rPr>
          <w:b/>
          <w:noProof/>
        </w:rPr>
      </w:pPr>
      <w:r w:rsidRPr="00605DD6">
        <w:rPr>
          <w:b/>
          <w:noProof/>
        </w:rPr>
        <w:t>System Info</w:t>
      </w:r>
      <w:r w:rsidR="00DF334C">
        <w:rPr>
          <w:b/>
          <w:noProof/>
        </w:rPr>
        <w:t>rmations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date – Show the current date and time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cal – Show this month's calendar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uptime – Show current uptime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w – Display who is online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whoami – Who you are logged in as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finger user – Display information about user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uname -a – Show kernel information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cat /proc/cpuinfo – CPU information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cat /proc/meminfo – Memory information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df – Show disk usage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du – Show directory space usage</w:t>
      </w:r>
    </w:p>
    <w:p w:rsidR="00605DD6" w:rsidRDefault="00605DD6" w:rsidP="00AB3785">
      <w:pPr>
        <w:spacing w:after="0" w:line="240" w:lineRule="auto"/>
        <w:rPr>
          <w:noProof/>
        </w:rPr>
      </w:pPr>
      <w:r>
        <w:rPr>
          <w:noProof/>
        </w:rPr>
        <w:t>free – Show memory and swap usage</w:t>
      </w:r>
    </w:p>
    <w:p w:rsidR="00AB3785" w:rsidRDefault="00AB3785" w:rsidP="00AB3785">
      <w:pPr>
        <w:spacing w:after="0" w:line="240" w:lineRule="auto"/>
        <w:rPr>
          <w:noProof/>
        </w:rPr>
      </w:pPr>
    </w:p>
    <w:p w:rsidR="0015093F" w:rsidRPr="0015093F" w:rsidRDefault="0015093F" w:rsidP="00110615">
      <w:pPr>
        <w:spacing w:after="0" w:line="240" w:lineRule="auto"/>
        <w:jc w:val="center"/>
        <w:rPr>
          <w:b/>
          <w:noProof/>
        </w:rPr>
      </w:pPr>
      <w:r w:rsidRPr="0015093F">
        <w:rPr>
          <w:b/>
          <w:noProof/>
        </w:rPr>
        <w:t>Keyboard Shortcuts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Enter – Run the command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Up Arrow – Show the previous command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R – Allows you to type a part of the command you're looking for and finds it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Z – Stops the current command, resume with fg in the foreground or bg in the background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C – Halts the current command, cancel the current operation and/or start with a fresh new line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L – Clear the screen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command | less – Allows the scrolling of the bash command window using Shift + Up Arrow and Shift + Down Arrow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!! – Repeats the last command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command  !$ – Repeats the last argument of the previous command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Esc + . (a period) – Insert the last argument of the previous command on the fly, which enables you to edit it before executing the command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A – Return to the start of the command you're typing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E – Go to the end of the command you're typing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U – Cut everything before the cursor to a special clipboard, erases the whole line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K – Cut everything after the cursor to a special clipboard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Y – Paste from the special clipboard that Ctrl + U and Ctrl + K save their data to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T – Swap the two characters before the cursor (you can actually use this to transport a character from the left to the right, try it!)</w:t>
      </w:r>
    </w:p>
    <w:p w:rsidR="0015093F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W – Delete the word / argument left of the cursor in the current line</w:t>
      </w:r>
    </w:p>
    <w:p w:rsidR="00AB3785" w:rsidRDefault="0015093F" w:rsidP="0015093F">
      <w:pPr>
        <w:spacing w:after="0" w:line="240" w:lineRule="auto"/>
        <w:rPr>
          <w:noProof/>
        </w:rPr>
      </w:pPr>
      <w:r>
        <w:rPr>
          <w:noProof/>
        </w:rPr>
        <w:t>Ctrl + D – Log out of current session, similar to exit</w:t>
      </w:r>
    </w:p>
    <w:p w:rsidR="00CA0E4D" w:rsidRDefault="00CA0E4D" w:rsidP="00AB3785">
      <w:pPr>
        <w:spacing w:after="0"/>
        <w:rPr>
          <w:noProof/>
        </w:rPr>
      </w:pPr>
    </w:p>
    <w:p w:rsidR="00FA1F16" w:rsidRPr="00FA1F16" w:rsidRDefault="00FA1F16" w:rsidP="00110615">
      <w:pPr>
        <w:spacing w:after="0"/>
        <w:jc w:val="center"/>
        <w:rPr>
          <w:b/>
          <w:noProof/>
        </w:rPr>
      </w:pPr>
      <w:r w:rsidRPr="00FA1F16">
        <w:rPr>
          <w:b/>
          <w:noProof/>
        </w:rPr>
        <w:t>Learn the Commands</w:t>
      </w:r>
    </w:p>
    <w:p w:rsidR="00FA1F16" w:rsidRDefault="00FA1F16" w:rsidP="00FA1F16">
      <w:pPr>
        <w:spacing w:after="0"/>
        <w:rPr>
          <w:noProof/>
        </w:rPr>
      </w:pPr>
      <w:r>
        <w:rPr>
          <w:noProof/>
        </w:rPr>
        <w:t>apropos subject – List manual pages for subject</w:t>
      </w:r>
    </w:p>
    <w:p w:rsidR="00FA1F16" w:rsidRDefault="00FA1F16" w:rsidP="00FA1F16">
      <w:pPr>
        <w:spacing w:after="0"/>
        <w:rPr>
          <w:noProof/>
        </w:rPr>
      </w:pPr>
      <w:r>
        <w:rPr>
          <w:noProof/>
        </w:rPr>
        <w:t>man -k keyword – Display man pages containing keyword</w:t>
      </w:r>
    </w:p>
    <w:p w:rsidR="00FA1F16" w:rsidRDefault="00FA1F16" w:rsidP="00FA1F16">
      <w:pPr>
        <w:spacing w:after="0"/>
        <w:rPr>
          <w:noProof/>
        </w:rPr>
      </w:pPr>
      <w:r>
        <w:rPr>
          <w:noProof/>
        </w:rPr>
        <w:t>man command – Show the manual for command</w:t>
      </w:r>
    </w:p>
    <w:p w:rsidR="00FA1F16" w:rsidRDefault="00FA1F16" w:rsidP="00FA1F16">
      <w:pPr>
        <w:spacing w:after="0"/>
        <w:rPr>
          <w:noProof/>
        </w:rPr>
      </w:pPr>
      <w:r>
        <w:rPr>
          <w:noProof/>
        </w:rPr>
        <w:t>man -t man | ps2pdf - &gt; man.pdf  – Make a pdf of a manual page</w:t>
      </w:r>
    </w:p>
    <w:p w:rsidR="00FA1F16" w:rsidRDefault="00FA1F16" w:rsidP="00FA1F16">
      <w:pPr>
        <w:spacing w:after="0"/>
        <w:rPr>
          <w:noProof/>
        </w:rPr>
      </w:pPr>
      <w:r>
        <w:rPr>
          <w:noProof/>
        </w:rPr>
        <w:t>which command – Show full path name of command</w:t>
      </w:r>
    </w:p>
    <w:p w:rsidR="00FA1F16" w:rsidRDefault="00FA1F16" w:rsidP="00FA1F16">
      <w:pPr>
        <w:spacing w:after="0"/>
        <w:rPr>
          <w:noProof/>
        </w:rPr>
      </w:pPr>
      <w:r>
        <w:rPr>
          <w:noProof/>
        </w:rPr>
        <w:t>time command – See how long a command takes</w:t>
      </w:r>
    </w:p>
    <w:p w:rsidR="00FA1F16" w:rsidRDefault="00FA1F16" w:rsidP="00FA1F16">
      <w:pPr>
        <w:spacing w:after="0"/>
        <w:rPr>
          <w:noProof/>
        </w:rPr>
      </w:pPr>
      <w:r>
        <w:rPr>
          <w:noProof/>
        </w:rPr>
        <w:t>whereis app – Show possible locations of app</w:t>
      </w:r>
    </w:p>
    <w:p w:rsidR="00CA0E4D" w:rsidRDefault="00FA1F16" w:rsidP="00FA1F16">
      <w:pPr>
        <w:spacing w:after="0"/>
        <w:rPr>
          <w:noProof/>
        </w:rPr>
      </w:pPr>
      <w:r>
        <w:rPr>
          <w:noProof/>
        </w:rPr>
        <w:lastRenderedPageBreak/>
        <w:t>which app – Show which app will be run by default; it shows the full path</w:t>
      </w:r>
    </w:p>
    <w:p w:rsidR="00243622" w:rsidRPr="00A54255" w:rsidRDefault="00243622" w:rsidP="00110615">
      <w:pPr>
        <w:spacing w:after="0"/>
        <w:jc w:val="center"/>
        <w:rPr>
          <w:b/>
          <w:noProof/>
        </w:rPr>
      </w:pPr>
      <w:r w:rsidRPr="00A54255">
        <w:rPr>
          <w:b/>
          <w:noProof/>
        </w:rPr>
        <w:t>Searching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grep pattern files – Search for pattern in files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grep -r pattern dir – Search recursively for pattern in dir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command | grep pattern – Search for pattern in the output of command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locate file – Find all instances of file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find / -name filename – Starting with the root directory, look for the file called filename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find / -name ”*filename*” – Starting with the root directory, look for the file containing the stringfilename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locate filename – Find a file called filename using the locate command; this assumes you have already used the command updatedb (see next)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updatedb – Create or update the database of files on all file systems attached to the Linux root directory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which filename – Show the subdirectory containing the executable file  called filename</w:t>
      </w:r>
    </w:p>
    <w:p w:rsidR="00243622" w:rsidRDefault="00243622" w:rsidP="00243622">
      <w:pPr>
        <w:spacing w:after="0"/>
        <w:rPr>
          <w:noProof/>
        </w:rPr>
      </w:pPr>
      <w:r>
        <w:rPr>
          <w:noProof/>
        </w:rPr>
        <w:t>grep TextStringToFind /dir – Starting with the directory called dir, look for and list all files containingTextStringToFind</w:t>
      </w:r>
    </w:p>
    <w:p w:rsidR="00243622" w:rsidRDefault="00243622" w:rsidP="00243622">
      <w:pPr>
        <w:spacing w:after="0"/>
        <w:rPr>
          <w:noProof/>
        </w:rPr>
      </w:pPr>
    </w:p>
    <w:p w:rsidR="00A33D52" w:rsidRPr="00A33D52" w:rsidRDefault="00A33D52" w:rsidP="00110615">
      <w:pPr>
        <w:spacing w:after="0"/>
        <w:jc w:val="center"/>
        <w:rPr>
          <w:b/>
          <w:noProof/>
        </w:rPr>
      </w:pPr>
      <w:r w:rsidRPr="00A33D52">
        <w:rPr>
          <w:b/>
          <w:noProof/>
        </w:rPr>
        <w:t>File Permissions</w:t>
      </w:r>
    </w:p>
    <w:p w:rsidR="00A33D52" w:rsidRDefault="00A33D52" w:rsidP="00A33D52">
      <w:pPr>
        <w:spacing w:after="0"/>
        <w:rPr>
          <w:noProof/>
        </w:rPr>
      </w:pPr>
      <w:r>
        <w:rPr>
          <w:noProof/>
        </w:rPr>
        <w:t>chmod octal file – Change the permissions of file to octal, which can be found separately for user, group, and world by adding: 4 – read (r), 2 – write (w), 1 – execute (x)</w:t>
      </w:r>
    </w:p>
    <w:p w:rsidR="00A33D52" w:rsidRDefault="00A33D52" w:rsidP="00A33D52">
      <w:pPr>
        <w:spacing w:after="0"/>
        <w:rPr>
          <w:noProof/>
        </w:rPr>
      </w:pPr>
      <w:r>
        <w:rPr>
          <w:noProof/>
        </w:rPr>
        <w:t>Examples:</w:t>
      </w:r>
    </w:p>
    <w:p w:rsidR="00A33D52" w:rsidRDefault="00A33D52" w:rsidP="00A33D52">
      <w:pPr>
        <w:spacing w:after="0"/>
        <w:rPr>
          <w:noProof/>
        </w:rPr>
      </w:pPr>
      <w:r>
        <w:rPr>
          <w:noProof/>
        </w:rPr>
        <w:t>chmod 777 – read, write, execute for all</w:t>
      </w:r>
    </w:p>
    <w:p w:rsidR="00A33D52" w:rsidRDefault="00A33D52" w:rsidP="00A33D52">
      <w:pPr>
        <w:spacing w:after="0"/>
        <w:rPr>
          <w:noProof/>
        </w:rPr>
      </w:pPr>
      <w:r>
        <w:rPr>
          <w:noProof/>
        </w:rPr>
        <w:t>chmod 755 – rwx for owner, rx for group and world</w:t>
      </w:r>
    </w:p>
    <w:p w:rsidR="00243622" w:rsidRDefault="00A33D52" w:rsidP="00A33D52">
      <w:pPr>
        <w:spacing w:after="0"/>
        <w:rPr>
          <w:noProof/>
        </w:rPr>
      </w:pPr>
      <w:r>
        <w:rPr>
          <w:noProof/>
        </w:rPr>
        <w:t>For more options, see man chmod.</w:t>
      </w:r>
    </w:p>
    <w:p w:rsidR="00CA0E4D" w:rsidRDefault="00CA0E4D" w:rsidP="00FA1F16">
      <w:pPr>
        <w:spacing w:after="0"/>
        <w:rPr>
          <w:noProof/>
        </w:rPr>
      </w:pPr>
    </w:p>
    <w:p w:rsidR="00B86401" w:rsidRPr="00B86401" w:rsidRDefault="00B86401" w:rsidP="00110615">
      <w:pPr>
        <w:spacing w:after="0"/>
        <w:jc w:val="center"/>
        <w:rPr>
          <w:b/>
          <w:noProof/>
        </w:rPr>
      </w:pPr>
      <w:r w:rsidRPr="00B86401">
        <w:rPr>
          <w:b/>
          <w:noProof/>
        </w:rPr>
        <w:t>File Commands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ls – Directory listing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ls -l – List files in current directory using long format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ls -laC – List all files in current directory in long format and display in columns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ls -F – List files in current directory and indicate the file type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ls -al – Formatted listing with hidden files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cd dir – Change directory to dir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cd – Change to home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mkdir dir – Create a directory dir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pwd – Show current directory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rm name – Remove a file or directory called name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rm -r dir – Delete directory dir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rm -f file – Force remove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rm -rf dir – Force remove an entire directory dir and all it’s included files and subdirectories (use with extreme caution)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cp file1 file2 – Copy file1 to file2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cp -r dir1 dir2 – Copy dir1 to dir2; create dir2 if it doesn't exist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cp file /home/dirname – Copy the file called filename to the /home/dirname directory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mv file /home/dirname – Move the file called filename to the /home/dirname directory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mv file1 file2 – Rename or move file1 to file2; if file2 is an existing directory, moves file1 into directoryfile2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ln -s file link – Create symbolic link link to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lastRenderedPageBreak/>
        <w:t>touch file – Create or update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cat &gt; file – Places standard input into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cat file – Display the file called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more file – Display the file called file one page at a time, proceed to next page using the spacebar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head file – Output the first 10 lines of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head -20 file – Display the first 20 lines of the file called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tail file – Output the last 10 lines of file</w:t>
      </w:r>
    </w:p>
    <w:p w:rsidR="00B86401" w:rsidRDefault="00B86401" w:rsidP="00B86401">
      <w:pPr>
        <w:spacing w:after="0"/>
        <w:rPr>
          <w:noProof/>
        </w:rPr>
      </w:pPr>
      <w:r>
        <w:rPr>
          <w:noProof/>
        </w:rPr>
        <w:t>tail -20 file – Display the last 20 lines of the file called file</w:t>
      </w:r>
    </w:p>
    <w:p w:rsidR="00E612EC" w:rsidRDefault="00B86401" w:rsidP="00B86401">
      <w:pPr>
        <w:spacing w:after="0"/>
        <w:rPr>
          <w:noProof/>
        </w:rPr>
      </w:pPr>
      <w:r>
        <w:rPr>
          <w:noProof/>
        </w:rPr>
        <w:t>tail -f file – Output the contents of file as it grows, starting with the last 10 lines</w:t>
      </w:r>
    </w:p>
    <w:p w:rsidR="00CA0E4D" w:rsidRDefault="00CA0E4D" w:rsidP="00CA0E4D">
      <w:pPr>
        <w:rPr>
          <w:noProof/>
        </w:rPr>
      </w:pPr>
    </w:p>
    <w:p w:rsidR="009847A2" w:rsidRPr="009847A2" w:rsidRDefault="009847A2" w:rsidP="009847A2">
      <w:pPr>
        <w:jc w:val="center"/>
        <w:rPr>
          <w:b/>
          <w:noProof/>
        </w:rPr>
      </w:pPr>
      <w:r w:rsidRPr="009847A2">
        <w:rPr>
          <w:b/>
          <w:noProof/>
        </w:rPr>
        <w:t>Compression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tar cf file.tar files – Create a tar named file.tar containing files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tar xf file.tar – Extract the files from file.tar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tar czf file.tar.gz files – Create a tar with Gzip compression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tar xzf file.tar.gz – Extract a tar using Gzip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tar cjf file.tar.bz2 – Create a tar with Bzip2 compression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tar xjf file.tar.bz2 – Extract a tar using Bzip2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gzip file – Compresses file and renames it to file.gz</w:t>
      </w:r>
    </w:p>
    <w:p w:rsidR="009847A2" w:rsidRDefault="009847A2" w:rsidP="009847A2">
      <w:pPr>
        <w:spacing w:after="0"/>
        <w:rPr>
          <w:noProof/>
        </w:rPr>
      </w:pPr>
      <w:r>
        <w:rPr>
          <w:noProof/>
        </w:rPr>
        <w:t>gzip -d file.gz – Decompresses file.gz back to file</w:t>
      </w:r>
    </w:p>
    <w:p w:rsidR="009847A2" w:rsidRDefault="009847A2" w:rsidP="009847A2">
      <w:pPr>
        <w:spacing w:after="0"/>
        <w:rPr>
          <w:noProof/>
        </w:rPr>
      </w:pPr>
    </w:p>
    <w:p w:rsidR="009F456D" w:rsidRPr="009F456D" w:rsidRDefault="009F456D" w:rsidP="009F456D">
      <w:pPr>
        <w:jc w:val="center"/>
        <w:rPr>
          <w:b/>
          <w:noProof/>
        </w:rPr>
      </w:pPr>
      <w:r w:rsidRPr="009F456D">
        <w:rPr>
          <w:b/>
          <w:noProof/>
        </w:rPr>
        <w:t>Printing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/etc/rc.d/init.d/lpd start – Start the print daemon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/etc/rc.d/init.d/lpd stop – Stop the print daemon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/etc/rc.d/init.d/lpd status – Display status of the print daemon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lpq – Display jobs in print queue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lprm – Remove jobs from queue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lpr – Print a file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lpc – Printer control tool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man subject | lpr – Print the manual page called subject as plain text</w:t>
      </w:r>
    </w:p>
    <w:p w:rsidR="009F456D" w:rsidRDefault="009F456D" w:rsidP="009F456D">
      <w:pPr>
        <w:spacing w:after="0"/>
        <w:rPr>
          <w:noProof/>
        </w:rPr>
      </w:pPr>
      <w:r>
        <w:rPr>
          <w:noProof/>
        </w:rPr>
        <w:t>man -t subject | lpr – Print the manual page called subject as Postscript output</w:t>
      </w:r>
    </w:p>
    <w:p w:rsidR="00CA0E4D" w:rsidRDefault="009F456D" w:rsidP="009F456D">
      <w:pPr>
        <w:spacing w:after="0"/>
        <w:rPr>
          <w:noProof/>
        </w:rPr>
      </w:pPr>
      <w:r>
        <w:rPr>
          <w:noProof/>
        </w:rPr>
        <w:t>printtool – Start X printer setup interface</w:t>
      </w:r>
    </w:p>
    <w:p w:rsidR="00CA0E4D" w:rsidRDefault="00CA0E4D" w:rsidP="009F456D">
      <w:pPr>
        <w:spacing w:after="0"/>
        <w:rPr>
          <w:noProof/>
        </w:rPr>
      </w:pPr>
    </w:p>
    <w:p w:rsidR="00CA0E4D" w:rsidRDefault="00CA0E4D" w:rsidP="00CA0E4D">
      <w:pPr>
        <w:rPr>
          <w:noProof/>
        </w:rPr>
      </w:pPr>
    </w:p>
    <w:p w:rsidR="00CA0E4D" w:rsidRDefault="00CA0E4D" w:rsidP="00CA0E4D">
      <w:pPr>
        <w:rPr>
          <w:noProof/>
        </w:rPr>
      </w:pPr>
    </w:p>
    <w:p w:rsidR="00CA0E4D" w:rsidRDefault="00CA0E4D" w:rsidP="00CA0E4D">
      <w:pPr>
        <w:rPr>
          <w:noProof/>
        </w:rPr>
      </w:pPr>
    </w:p>
    <w:p w:rsidR="00CA0E4D" w:rsidRDefault="00CA0E4D" w:rsidP="00CA0E4D">
      <w:pPr>
        <w:rPr>
          <w:noProof/>
        </w:rPr>
      </w:pPr>
    </w:p>
    <w:p w:rsidR="00CA0E4D" w:rsidRDefault="00CA0E4D" w:rsidP="00CA0E4D">
      <w:pPr>
        <w:rPr>
          <w:noProof/>
        </w:rPr>
      </w:pPr>
    </w:p>
    <w:p w:rsidR="00CA0E4D" w:rsidRDefault="00CA0E4D" w:rsidP="00CA0E4D">
      <w:pPr>
        <w:rPr>
          <w:noProof/>
        </w:rPr>
      </w:pPr>
      <w:bookmarkStart w:id="0" w:name="_GoBack"/>
      <w:bookmarkEnd w:id="0"/>
    </w:p>
    <w:sectPr w:rsidR="00CA0E4D" w:rsidSect="00891E0D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63" w:rsidRDefault="00434463" w:rsidP="00891E0D">
      <w:pPr>
        <w:spacing w:after="0" w:line="240" w:lineRule="auto"/>
      </w:pPr>
      <w:r>
        <w:separator/>
      </w:r>
    </w:p>
  </w:endnote>
  <w:endnote w:type="continuationSeparator" w:id="0">
    <w:p w:rsidR="00434463" w:rsidRDefault="00434463" w:rsidP="0089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E4D" w:rsidRDefault="002E2D4A">
        <w:pPr>
          <w:pStyle w:val="Footer"/>
          <w:jc w:val="right"/>
        </w:pPr>
        <w:r>
          <w:fldChar w:fldCharType="begin"/>
        </w:r>
        <w:r w:rsidR="00CA0E4D">
          <w:instrText xml:space="preserve"> PAGE   \* MERGEFORMAT </w:instrText>
        </w:r>
        <w:r>
          <w:fldChar w:fldCharType="separate"/>
        </w:r>
        <w:r w:rsidR="00735A2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91E0D" w:rsidRDefault="00CA0E4D">
    <w:pPr>
      <w:pStyle w:val="Footer"/>
    </w:pPr>
    <w:r>
      <w:rPr>
        <w:noProof/>
      </w:rPr>
      <w:drawing>
        <wp:inline distT="0" distB="0" distL="0" distR="0">
          <wp:extent cx="1438108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odl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970" cy="43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63" w:rsidRDefault="00434463" w:rsidP="00891E0D">
      <w:pPr>
        <w:spacing w:after="0" w:line="240" w:lineRule="auto"/>
      </w:pPr>
      <w:r>
        <w:separator/>
      </w:r>
    </w:p>
  </w:footnote>
  <w:footnote w:type="continuationSeparator" w:id="0">
    <w:p w:rsidR="00434463" w:rsidRDefault="00434463" w:rsidP="0089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0D" w:rsidRDefault="004344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3" o:spid="_x0000_s2050" type="#_x0000_t75" style="position:absolute;margin-left:0;margin-top:0;width:523.15pt;height:159.4pt;z-index:-251657216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0D" w:rsidRDefault="00CA0E4D">
    <w:pPr>
      <w:pStyle w:val="Header"/>
    </w:pPr>
    <w:r>
      <w:rPr>
        <w:noProof/>
      </w:rPr>
      <w:drawing>
        <wp:inline distT="0" distB="0" distL="0" distR="0">
          <wp:extent cx="6646545" cy="262255"/>
          <wp:effectExtent l="19050" t="0" r="20955" b="13779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2622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3E60997A271947D6B8BAD30426E34482"/>
        </w:placeholder>
        <w:temporary/>
        <w:showingPlcHdr/>
      </w:sdtPr>
      <w:sdtEndPr/>
      <w:sdtContent>
        <w:r>
          <w:t>[Type text]</w:t>
        </w:r>
      </w:sdtContent>
    </w:sdt>
    <w:r w:rsidR="0043446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4" o:spid="_x0000_s2051" type="#_x0000_t75" style="position:absolute;margin-left:0;margin-top:0;width:523.15pt;height:159.4pt;z-index:-251656192;mso-position-horizontal:center;mso-position-horizontal-relative:margin;mso-position-vertical:center;mso-position-vertical-relative:margin" o:allowincell="f">
          <v:imagedata r:id="rId2" o:title="moodle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0D" w:rsidRDefault="004344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2" o:spid="_x0000_s2049" type="#_x0000_t75" style="position:absolute;margin-left:0;margin-top:0;width:523.15pt;height:159.4pt;z-index:-251658240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3785"/>
    <w:rsid w:val="00110615"/>
    <w:rsid w:val="0015093F"/>
    <w:rsid w:val="0015400B"/>
    <w:rsid w:val="001B2241"/>
    <w:rsid w:val="00243622"/>
    <w:rsid w:val="00276DF5"/>
    <w:rsid w:val="00290117"/>
    <w:rsid w:val="002E2D4A"/>
    <w:rsid w:val="00395D04"/>
    <w:rsid w:val="003D7A48"/>
    <w:rsid w:val="00434463"/>
    <w:rsid w:val="00462C57"/>
    <w:rsid w:val="00605DD6"/>
    <w:rsid w:val="006212D4"/>
    <w:rsid w:val="00702FEC"/>
    <w:rsid w:val="00735A2E"/>
    <w:rsid w:val="00755070"/>
    <w:rsid w:val="007B46B2"/>
    <w:rsid w:val="00891E0D"/>
    <w:rsid w:val="009847A2"/>
    <w:rsid w:val="009F456D"/>
    <w:rsid w:val="00A33D52"/>
    <w:rsid w:val="00A54255"/>
    <w:rsid w:val="00AB3785"/>
    <w:rsid w:val="00B108FC"/>
    <w:rsid w:val="00B86401"/>
    <w:rsid w:val="00C033AB"/>
    <w:rsid w:val="00C20C3C"/>
    <w:rsid w:val="00CA0E4D"/>
    <w:rsid w:val="00D95134"/>
    <w:rsid w:val="00DF334C"/>
    <w:rsid w:val="00E612EC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D65968C-0A18-4F02-803A-48597E16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D4A"/>
  </w:style>
  <w:style w:type="paragraph" w:styleId="Heading1">
    <w:name w:val="heading 1"/>
    <w:basedOn w:val="Normal"/>
    <w:next w:val="Normal"/>
    <w:link w:val="Heading1Char"/>
    <w:uiPriority w:val="9"/>
    <w:qFormat/>
    <w:rsid w:val="003D7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E0D"/>
  </w:style>
  <w:style w:type="paragraph" w:styleId="Footer">
    <w:name w:val="footer"/>
    <w:basedOn w:val="Normal"/>
    <w:link w:val="FooterChar"/>
    <w:uiPriority w:val="99"/>
    <w:unhideWhenUsed/>
    <w:rsid w:val="0089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E0D"/>
  </w:style>
  <w:style w:type="character" w:customStyle="1" w:styleId="Heading1Char">
    <w:name w:val="Heading 1 Char"/>
    <w:basedOn w:val="DefaultParagraphFont"/>
    <w:link w:val="Heading1"/>
    <w:uiPriority w:val="9"/>
    <w:rsid w:val="003D7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7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LIATE\HND\HNDIT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60997A271947D6B8BAD30426E34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92D9-DA2C-4625-B2B3-304F792D5DD5}"/>
      </w:docPartPr>
      <w:docPartBody>
        <w:p w:rsidR="009A076A" w:rsidRDefault="00DE0774">
          <w:pPr>
            <w:pStyle w:val="3E60997A271947D6B8BAD30426E3448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0774"/>
    <w:rsid w:val="009A076A"/>
    <w:rsid w:val="00DE0774"/>
    <w:rsid w:val="00E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60997A271947D6B8BAD30426E34482">
    <w:name w:val="3E60997A271947D6B8BAD30426E34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HNDIT Word Template</Template>
  <TotalTime>7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Janaka</dc:creator>
  <cp:lastModifiedBy>Acer</cp:lastModifiedBy>
  <cp:revision>44</cp:revision>
  <dcterms:created xsi:type="dcterms:W3CDTF">2013-10-23T06:33:00Z</dcterms:created>
  <dcterms:modified xsi:type="dcterms:W3CDTF">2015-10-20T05:49:00Z</dcterms:modified>
</cp:coreProperties>
</file>